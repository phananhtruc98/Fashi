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857F4" w:rsidP="00D077E9">
                                  <w:pPr>
                                    <w:pStyle w:val="Title"/>
                                  </w:pPr>
                                  <w:r>
                                    <w:t>FASHI.</w:t>
                                  </w:r>
                                </w:p>
                                <w:p w:rsidR="00D077E9" w:rsidRPr="00D86945" w:rsidRDefault="00C857F4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C857F4" w:rsidP="00D077E9">
                            <w:pPr>
                              <w:pStyle w:val="Title"/>
                            </w:pPr>
                            <w:r>
                              <w:t>FASHI.</w:t>
                            </w:r>
                          </w:p>
                          <w:p w:rsidR="00D077E9" w:rsidRPr="00D86945" w:rsidRDefault="00C857F4" w:rsidP="00D077E9">
                            <w:pPr>
                              <w:pStyle w:val="Title"/>
                              <w:spacing w:after="0"/>
                            </w:pPr>
                            <w:r>
                              <w:t>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96A5D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A7EA850BC3849B6834C482290A0EEFE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85270">
                  <w:rPr>
                    <w:rStyle w:val="SubtitleChar"/>
                    <w:b w:val="0"/>
                    <w:noProof/>
                  </w:rPr>
                  <w:t>April 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2D0B8E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A95DC9" w:rsidP="00D077E9">
            <w:sdt>
              <w:sdtPr>
                <w:id w:val="-1740469667"/>
                <w:placeholder>
                  <w:docPart w:val="1CA8E84187FB4A089E22985C10D4B607"/>
                </w:placeholder>
                <w15:appearance w15:val="hidden"/>
              </w:sdtPr>
              <w:sdtEndPr/>
              <w:sdtContent>
                <w:r w:rsidR="00C857F4">
                  <w:t>Truc Phan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E9EB06C8A104EA5B78E9F4EE956D6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857F4">
                  <w:t>Truc Phan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EE6D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32C9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385270" w:rsidP="00D077E9">
      <w:pPr>
        <w:pStyle w:val="Heading1"/>
      </w:pPr>
      <w:r>
        <w:lastRenderedPageBreak/>
        <w:t>Introduction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1172938DA49E4E519671BF572F63E117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8F2AA6" w:rsidP="00DF027C">
                <w:pPr>
                  <w:pStyle w:val="Heading2"/>
                </w:pPr>
                <w:r>
                  <w:t>Fashi.</w:t>
                </w:r>
              </w:p>
            </w:sdtContent>
          </w:sdt>
          <w:p w:rsidR="00DF027C" w:rsidRDefault="00DF027C" w:rsidP="00DF027C"/>
          <w:p w:rsidR="00DF027C" w:rsidRPr="00DF027C" w:rsidRDefault="008F2AA6" w:rsidP="00DF027C">
            <w:pPr>
              <w:pStyle w:val="Content"/>
            </w:pPr>
            <w:r>
              <w:t>This is a B2C Ecommerce</w:t>
            </w:r>
            <w:r w:rsidR="001E29BE">
              <w:t xml:space="preserve"> </w:t>
            </w:r>
            <w:r w:rsidR="001E29BE">
              <w:t>website</w:t>
            </w:r>
            <w:r>
              <w:t xml:space="preserve"> which is used for selling clothes.</w:t>
            </w:r>
            <w:r w:rsidR="00436EAB">
              <w:t xml:space="preserve"> Administrators of the website are also the Business. </w:t>
            </w:r>
            <w:r>
              <w:t xml:space="preserve"> </w:t>
            </w:r>
          </w:p>
          <w:p w:rsidR="00DF027C" w:rsidRDefault="00DF027C" w:rsidP="00DF027C"/>
          <w:sdt>
            <w:sdtPr>
              <w:id w:val="-1742009241"/>
              <w:placeholder>
                <w:docPart w:val="63DC5E59A27B43C49FB696500D7DAD6C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C2DA77B3BEA4477798FB88F55C1896B2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79E54256EB2F45EE9ECC065F71C1814D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p w:rsidR="00385270" w:rsidRDefault="0026452D" w:rsidP="00385270">
      <w:pPr>
        <w:pStyle w:val="Heading1"/>
      </w:pPr>
      <w:bookmarkStart w:id="0" w:name="_GoBack"/>
      <w:r>
        <w:lastRenderedPageBreak/>
        <w:t>Administrators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385270" w:rsidTr="0075644A">
        <w:trPr>
          <w:trHeight w:val="3546"/>
        </w:trPr>
        <w:tc>
          <w:tcPr>
            <w:tcW w:w="9999" w:type="dxa"/>
          </w:tcPr>
          <w:bookmarkEnd w:id="0" w:displacedByCustomXml="next"/>
          <w:sdt>
            <w:sdtPr>
              <w:id w:val="-1022708192"/>
              <w:placeholder>
                <w:docPart w:val="19AD44986AB942F08CC5D41D8322D9C8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385270" w:rsidRDefault="00385270" w:rsidP="0075644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385270" w:rsidRDefault="00385270" w:rsidP="0075644A"/>
          <w:sdt>
            <w:sdtPr>
              <w:id w:val="1495615062"/>
              <w:placeholder>
                <w:docPart w:val="BCC4A6291FDE4A97A0AA464BF60091FE"/>
              </w:placeholder>
              <w:temporary/>
              <w:showingPlcHdr/>
              <w15:appearance w15:val="hidden"/>
            </w:sdtPr>
            <w:sdtContent>
              <w:p w:rsidR="00385270" w:rsidRPr="00DF027C" w:rsidRDefault="00385270" w:rsidP="0075644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385270" w:rsidRDefault="00385270" w:rsidP="0075644A"/>
          <w:sdt>
            <w:sdtPr>
              <w:id w:val="-1271158946"/>
              <w:placeholder>
                <w:docPart w:val="F10C0C33BBC341F58CF919D36C450CE8"/>
              </w:placeholder>
              <w:temporary/>
              <w:showingPlcHdr/>
              <w15:appearance w15:val="hidden"/>
            </w:sdtPr>
            <w:sdtContent>
              <w:p w:rsidR="00385270" w:rsidRDefault="00385270" w:rsidP="0075644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385270" w:rsidTr="0075644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385270" w:rsidRPr="00DF027C" w:rsidRDefault="00385270" w:rsidP="0075644A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83EEA9" wp14:editId="0A678FC1">
                      <wp:extent cx="5422005" cy="695459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85270" w:rsidRDefault="00385270" w:rsidP="00385270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83EEA9" id="Text Box 4" o:spid="_x0000_s1028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AkaneULwIAAFg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385270" w:rsidRDefault="00385270" w:rsidP="00385270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85270" w:rsidTr="0075644A">
        <w:trPr>
          <w:trHeight w:val="5931"/>
        </w:trPr>
        <w:tc>
          <w:tcPr>
            <w:tcW w:w="9999" w:type="dxa"/>
          </w:tcPr>
          <w:p w:rsidR="00385270" w:rsidRDefault="00385270" w:rsidP="0075644A">
            <w:pPr>
              <w:pStyle w:val="EmphasisText"/>
              <w:rPr>
                <w:i/>
                <w:sz w:val="36"/>
              </w:rPr>
            </w:pPr>
          </w:p>
          <w:sdt>
            <w:sdtPr>
              <w:id w:val="748705710"/>
              <w:placeholder>
                <w:docPart w:val="9C11ACAE70F14C8D8359A81D6CFD0A82"/>
              </w:placeholder>
              <w:temporary/>
              <w:showingPlcHdr/>
              <w15:appearance w15:val="hidden"/>
            </w:sdtPr>
            <w:sdtContent>
              <w:p w:rsidR="00385270" w:rsidRPr="00DF027C" w:rsidRDefault="00385270" w:rsidP="0075644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385270" w:rsidRDefault="00385270" w:rsidP="0075644A">
            <w:pPr>
              <w:pStyle w:val="Content"/>
            </w:pPr>
          </w:p>
          <w:sdt>
            <w:sdtPr>
              <w:id w:val="31473234"/>
              <w:placeholder>
                <w:docPart w:val="B1DE42E48388429987784E69E55C7FEF"/>
              </w:placeholder>
              <w:temporary/>
              <w:showingPlcHdr/>
              <w15:appearance w15:val="hidden"/>
            </w:sdtPr>
            <w:sdtContent>
              <w:p w:rsidR="00385270" w:rsidRDefault="00385270" w:rsidP="0075644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385270" w:rsidRDefault="00385270" w:rsidP="0075644A">
            <w:pPr>
              <w:pStyle w:val="Content"/>
              <w:rPr>
                <w:i/>
                <w:sz w:val="36"/>
              </w:rPr>
            </w:pPr>
          </w:p>
          <w:p w:rsidR="00385270" w:rsidRDefault="00385270" w:rsidP="0075644A">
            <w:pPr>
              <w:pStyle w:val="Content"/>
              <w:rPr>
                <w:i/>
                <w:sz w:val="36"/>
              </w:rPr>
            </w:pPr>
          </w:p>
        </w:tc>
      </w:tr>
    </w:tbl>
    <w:p w:rsidR="00385270" w:rsidRPr="00D70D02" w:rsidRDefault="00385270" w:rsidP="00385270"/>
    <w:p w:rsidR="00385270" w:rsidRDefault="00385270">
      <w:pPr>
        <w:pStyle w:val="Heading1"/>
      </w:pPr>
    </w:p>
    <w:sectPr w:rsidR="00385270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DC9" w:rsidRDefault="00A95DC9">
      <w:r>
        <w:separator/>
      </w:r>
    </w:p>
    <w:p w:rsidR="00A95DC9" w:rsidRDefault="00A95DC9"/>
  </w:endnote>
  <w:endnote w:type="continuationSeparator" w:id="0">
    <w:p w:rsidR="00A95DC9" w:rsidRDefault="00A95DC9">
      <w:r>
        <w:continuationSeparator/>
      </w:r>
    </w:p>
    <w:p w:rsidR="00A95DC9" w:rsidRDefault="00A95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9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DC9" w:rsidRDefault="00A95DC9">
      <w:r>
        <w:separator/>
      </w:r>
    </w:p>
    <w:p w:rsidR="00A95DC9" w:rsidRDefault="00A95DC9"/>
  </w:footnote>
  <w:footnote w:type="continuationSeparator" w:id="0">
    <w:p w:rsidR="00A95DC9" w:rsidRDefault="00A95DC9">
      <w:r>
        <w:continuationSeparator/>
      </w:r>
    </w:p>
    <w:p w:rsidR="00A95DC9" w:rsidRDefault="00A95DC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F9"/>
    <w:rsid w:val="0002482E"/>
    <w:rsid w:val="00050324"/>
    <w:rsid w:val="000A0150"/>
    <w:rsid w:val="000E63C9"/>
    <w:rsid w:val="00130E9D"/>
    <w:rsid w:val="00150A6D"/>
    <w:rsid w:val="00185B35"/>
    <w:rsid w:val="001E29BE"/>
    <w:rsid w:val="001F2BC8"/>
    <w:rsid w:val="001F5F6B"/>
    <w:rsid w:val="00243EBC"/>
    <w:rsid w:val="00246A35"/>
    <w:rsid w:val="0026452D"/>
    <w:rsid w:val="00284348"/>
    <w:rsid w:val="002F51F5"/>
    <w:rsid w:val="00312137"/>
    <w:rsid w:val="00330359"/>
    <w:rsid w:val="0033762F"/>
    <w:rsid w:val="00366C7E"/>
    <w:rsid w:val="00384EA3"/>
    <w:rsid w:val="00385270"/>
    <w:rsid w:val="003A39A1"/>
    <w:rsid w:val="003C2191"/>
    <w:rsid w:val="003D3863"/>
    <w:rsid w:val="004110DE"/>
    <w:rsid w:val="00436EAB"/>
    <w:rsid w:val="0044085A"/>
    <w:rsid w:val="00455EF9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F2AA6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95DC9"/>
    <w:rsid w:val="00AC29F3"/>
    <w:rsid w:val="00B231E5"/>
    <w:rsid w:val="00C02B87"/>
    <w:rsid w:val="00C4086D"/>
    <w:rsid w:val="00C857F4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59AE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269B3FA2-C816-4FDB-9653-0CD33BDD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t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7EA850BC3849B6834C482290A0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740C8-4C34-4577-93B5-431FC0153B9B}"/>
      </w:docPartPr>
      <w:docPartBody>
        <w:p w:rsidR="00000000" w:rsidRDefault="00F96FE9">
          <w:pPr>
            <w:pStyle w:val="7A7EA850BC3849B6834C482290A0EEF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CA8E84187FB4A089E22985C10D4B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B4FE5-35D3-4BAA-8E99-97C9AA7FC656}"/>
      </w:docPartPr>
      <w:docPartBody>
        <w:p w:rsidR="00000000" w:rsidRDefault="00F96FE9">
          <w:pPr>
            <w:pStyle w:val="1CA8E84187FB4A089E22985C10D4B607"/>
          </w:pPr>
          <w:r>
            <w:t>COMPANY NAME</w:t>
          </w:r>
        </w:p>
      </w:docPartBody>
    </w:docPart>
    <w:docPart>
      <w:docPartPr>
        <w:name w:val="6E9EB06C8A104EA5B78E9F4EE956D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87559-30CC-40FB-BDE4-6D0833BF0A5F}"/>
      </w:docPartPr>
      <w:docPartBody>
        <w:p w:rsidR="00000000" w:rsidRDefault="00F96FE9">
          <w:pPr>
            <w:pStyle w:val="6E9EB06C8A104EA5B78E9F4EE956D637"/>
          </w:pPr>
          <w:r>
            <w:t>Your Name</w:t>
          </w:r>
        </w:p>
      </w:docPartBody>
    </w:docPart>
    <w:docPart>
      <w:docPartPr>
        <w:name w:val="1172938DA49E4E519671BF572F63E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F6D0-4BA6-4EE7-88FF-DA4501E9B839}"/>
      </w:docPartPr>
      <w:docPartBody>
        <w:p w:rsidR="00000000" w:rsidRDefault="00F96FE9">
          <w:pPr>
            <w:pStyle w:val="1172938DA49E4E519671BF572F63E117"/>
          </w:pPr>
          <w:r w:rsidRPr="00DF027C">
            <w:t>Subtitle Text Here</w:t>
          </w:r>
        </w:p>
      </w:docPartBody>
    </w:docPart>
    <w:docPart>
      <w:docPartPr>
        <w:name w:val="63DC5E59A27B43C49FB696500D7D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95E5-DD1F-46B6-AFF8-3567647A4B43}"/>
      </w:docPartPr>
      <w:docPartBody>
        <w:p w:rsidR="00000000" w:rsidRDefault="00F96FE9">
          <w:pPr>
            <w:pStyle w:val="63DC5E59A27B43C49FB696500D7DAD6C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C2DA77B3BEA4477798FB88F55C189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F9CAA-C774-423A-821B-DD3D36699D7B}"/>
      </w:docPartPr>
      <w:docPartBody>
        <w:p w:rsidR="00000000" w:rsidRDefault="00F96FE9">
          <w:pPr>
            <w:pStyle w:val="C2DA77B3BEA4477798FB88F55C1896B2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79E54256EB2F45EE9ECC065F71C18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361C9-AD38-40C4-A369-E105A7515BAB}"/>
      </w:docPartPr>
      <w:docPartBody>
        <w:p w:rsidR="00000000" w:rsidRDefault="00F96FE9">
          <w:pPr>
            <w:pStyle w:val="79E54256EB2F45EE9ECC065F71C1814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19AD44986AB942F08CC5D41D8322D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97027-CAAC-463F-9703-9A7400B740EB}"/>
      </w:docPartPr>
      <w:docPartBody>
        <w:p w:rsidR="00000000" w:rsidRDefault="00446462" w:rsidP="00446462">
          <w:pPr>
            <w:pStyle w:val="19AD44986AB942F08CC5D41D8322D9C8"/>
          </w:pPr>
          <w:r w:rsidRPr="00DF027C">
            <w:t>Subtitle Text Here</w:t>
          </w:r>
        </w:p>
      </w:docPartBody>
    </w:docPart>
    <w:docPart>
      <w:docPartPr>
        <w:name w:val="BCC4A6291FDE4A97A0AA464BF6009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A9A77-642F-4B0D-8363-A211F2025F33}"/>
      </w:docPartPr>
      <w:docPartBody>
        <w:p w:rsidR="00000000" w:rsidRDefault="00446462" w:rsidP="00446462">
          <w:pPr>
            <w:pStyle w:val="BCC4A6291FDE4A97A0AA464BF60091FE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F10C0C33BBC341F58CF919D36C450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F1CD3-37BA-4E90-8FC8-F51BA70611E0}"/>
      </w:docPartPr>
      <w:docPartBody>
        <w:p w:rsidR="00000000" w:rsidRDefault="00446462" w:rsidP="00446462">
          <w:pPr>
            <w:pStyle w:val="F10C0C33BBC341F58CF919D36C450CE8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9C11ACAE70F14C8D8359A81D6CFD0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4B21C-AFF1-4A0F-8CDC-1D2F7C99E039}"/>
      </w:docPartPr>
      <w:docPartBody>
        <w:p w:rsidR="00000000" w:rsidRDefault="00446462" w:rsidP="00446462">
          <w:pPr>
            <w:pStyle w:val="9C11ACAE70F14C8D8359A81D6CFD0A82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1DE42E48388429987784E69E55C7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1E149-A75B-4CEA-BC5A-B41ED39655C2}"/>
      </w:docPartPr>
      <w:docPartBody>
        <w:p w:rsidR="00000000" w:rsidRDefault="00446462" w:rsidP="00446462">
          <w:pPr>
            <w:pStyle w:val="B1DE42E48388429987784E69E55C7FEF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62"/>
    <w:rsid w:val="00446462"/>
    <w:rsid w:val="00F9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A7EA850BC3849B6834C482290A0EEFE">
    <w:name w:val="7A7EA850BC3849B6834C482290A0EEFE"/>
  </w:style>
  <w:style w:type="paragraph" w:customStyle="1" w:styleId="1CA8E84187FB4A089E22985C10D4B607">
    <w:name w:val="1CA8E84187FB4A089E22985C10D4B607"/>
  </w:style>
  <w:style w:type="paragraph" w:customStyle="1" w:styleId="6E9EB06C8A104EA5B78E9F4EE956D637">
    <w:name w:val="6E9EB06C8A104EA5B78E9F4EE956D637"/>
  </w:style>
  <w:style w:type="paragraph" w:customStyle="1" w:styleId="1172938DA49E4E519671BF572F63E117">
    <w:name w:val="1172938DA49E4E519671BF572F63E117"/>
  </w:style>
  <w:style w:type="paragraph" w:customStyle="1" w:styleId="5BDBBA20519F4A90B78964C9506FAA02">
    <w:name w:val="5BDBBA20519F4A90B78964C9506FAA02"/>
  </w:style>
  <w:style w:type="paragraph" w:customStyle="1" w:styleId="63DC5E59A27B43C49FB696500D7DAD6C">
    <w:name w:val="63DC5E59A27B43C49FB696500D7DAD6C"/>
  </w:style>
  <w:style w:type="paragraph" w:customStyle="1" w:styleId="C2DA77B3BEA4477798FB88F55C1896B2">
    <w:name w:val="C2DA77B3BEA4477798FB88F55C1896B2"/>
  </w:style>
  <w:style w:type="paragraph" w:customStyle="1" w:styleId="79E54256EB2F45EE9ECC065F71C1814D">
    <w:name w:val="79E54256EB2F45EE9ECC065F71C1814D"/>
  </w:style>
  <w:style w:type="paragraph" w:customStyle="1" w:styleId="19AD44986AB942F08CC5D41D8322D9C8">
    <w:name w:val="19AD44986AB942F08CC5D41D8322D9C8"/>
    <w:rsid w:val="00446462"/>
  </w:style>
  <w:style w:type="paragraph" w:customStyle="1" w:styleId="BCC4A6291FDE4A97A0AA464BF60091FE">
    <w:name w:val="BCC4A6291FDE4A97A0AA464BF60091FE"/>
    <w:rsid w:val="00446462"/>
  </w:style>
  <w:style w:type="paragraph" w:customStyle="1" w:styleId="F10C0C33BBC341F58CF919D36C450CE8">
    <w:name w:val="F10C0C33BBC341F58CF919D36C450CE8"/>
    <w:rsid w:val="00446462"/>
  </w:style>
  <w:style w:type="paragraph" w:customStyle="1" w:styleId="9C11ACAE70F14C8D8359A81D6CFD0A82">
    <w:name w:val="9C11ACAE70F14C8D8359A81D6CFD0A82"/>
    <w:rsid w:val="00446462"/>
  </w:style>
  <w:style w:type="paragraph" w:customStyle="1" w:styleId="B1DE42E48388429987784E69E55C7FEF">
    <w:name w:val="B1DE42E48388429987784E69E55C7FEF"/>
    <w:rsid w:val="00446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Truc Phan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5ED68-FD11-4913-9A31-72723F89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134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Trúc Phan</dc:creator>
  <cp:keywords/>
  <cp:lastModifiedBy>Trúc Phan</cp:lastModifiedBy>
  <cp:revision>3</cp:revision>
  <cp:lastPrinted>2006-08-01T17:47:00Z</cp:lastPrinted>
  <dcterms:created xsi:type="dcterms:W3CDTF">2020-04-09T02:34:00Z</dcterms:created>
  <dcterms:modified xsi:type="dcterms:W3CDTF">2020-04-09T04:49:00Z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